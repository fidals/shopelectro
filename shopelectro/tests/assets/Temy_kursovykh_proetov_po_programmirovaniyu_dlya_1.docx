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C56" w:rsidRDefault="00555A8D"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Темы курсовых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проетов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по программированию для 1-го курса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Задание 1.1 ЖД Вокзал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Пассажир имеет следующие сведения о работе вокзала: конечный пункт назначения, номер рейса, тип поезда, дата отправления /день недели/, время отправления, дата прибытия /день недели/ время прибытия в конечный пункт, список городов следования конкретного рейса и список пассажиров на каждый рейс.</w:t>
      </w:r>
      <w:proofErr w:type="gram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Разработать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для которой: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 Организовать ввод, замену и удаление сведений о рейсах и пассажирах.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2. По дате отправления определить доступные пункты назначения – конечные и промежуточные, а по пункту назначения возможные даты отправления, номера рейсов и время отправления в этот пункт.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3. Организовать поиск пассажиров по значению одного или нескольких следующих параметров: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• пункт назначения;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• дата и время отправления;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• номер рейса.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реализовать в куче.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Взаимодействие со списковой структурой в куче организовать с помощью системы меню и структурированных форм ввода запроса.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Организовать сохранение мультисписка в файле и восстановление мультисписка из файла. Взаимодействие со списковой структурой организовать с помощью системы меню и структурированных форм ввода запроса.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Задание 1.2 ЖД Вокзал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Пассажир имеет следующие сведения о работе вокзала: конечный пункт назначения, номер рейса, тип поезда, дата отправления /день недели/, время отправления, дата прибытия /день недели/ время прибытия в конечный пункт, список городов следования конкретного рейса и список пассажиров на каждый рейс.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Разработать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для которой.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 Организовать ввод, замену и удаление сведений о рейсах и пассажирах.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2. По дате отправления определить доступные пункты назначения – конечные и промежуточные, а по пункту назначения возможные даты отправления, номера рейсов и время отправления в этот пункт.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3. Организовать поиск пассажиров по значению одного или нескольких следующих параметров: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• пункт назначения;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• дата и время отправления;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• номер рейса.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реализовать в файле.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Взаимодействие с файловой структурой в файле организовать с помощью системы меню и структурированных форм ввода запроса.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Предложить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 в куче, поддерживающую такую организацию сведений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аэропорте. Переписать содержимое файловой структуры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Задание 2.1 Аэропорт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Пассажир имеет следующие сведения о работе аэропорта: пункт прибытия, дата полета, номер рейса, время отправления и прибытия в пункт назначения и список пассажиров на каждый рейс.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Разработать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для которой: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 Организовать ввод, замену и удаление сведений о рейсах и пассажирах.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2. По пункту назначения определить все даты полета, а в пределах даты /диапазона дат/, все номера рейсов и время отправления в этот пункт.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3. Организовать поиск пассажиров по значению одного или нескольких следующих параметров: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аэропорт;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пункт назначения;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дата /диапазон дат/ вылета;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рейс.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реализовать в куче. Взаимодействие со списковой структурой организовать с помощью системы меню и структурированных форм ввода запроса.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Обеспечить сохранение мультисписка в файле и восстановление мультисписка из файла.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Задание 2.2 Аэропорт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Пассажир имеет следующие сведения о работе аэропорта: пункт прибытия, дата полета /день недели/, номер рейса, время отправления и прибытия в пункт назначения и список пассажиров на каждый рейс.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Разработать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структуру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для которой.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 Организовать ввод, замену и удаление сведений о рейсах и пассажирах.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2. По пункту назначения определить все даты полета, а в пределах даты /диапазона дат/, все номера рейсов и время отправления в этот пункт.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3. Организовать поиск пассажиров по значению одного или нескольких следующих параметров: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аэропорт;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пункт назначения;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дата /диапазон дат/ вылета;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рейс.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реализовать в файле.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Взаимодействие с файловой структурой организовать с помощью системы меню и структурированных форм ввода запроса.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Предложить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 в куче, поддерживающую такую организацию данных. Переписать содержимое файловой структуры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Задание 3.1 База данных о компьютерах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Сведения о персональных компьютерах содержат: страна изготовитель; фирма изготовитель; наименование компьютера; тип центрального процессора; тактовая частота процессора; объем ОЗУ; тип дисплея; тип НГМД; тип и объем «Винчестера»; тип и объем CD, тип принтера. При этом в стране может быть несколько фирм, фирма может выпускать компьютеры нескольких наименований и т.д.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Разработать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для которой: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 Организовать ввод, замену или удаление сведений о фирме, для фирмы о компьютере и т.д.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2. Структурными средствами организовать непосредственный поиск компьютеров по типу центрального процессора, объему ОЗУ, объему «Винчестера», типу принтера.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3. Организовать поиск компьютеров при условии указания значения всех или только части из перечисленных параметров.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реализовать в куче.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Организовать сохранение мультисписка в файле и восстановление мультисписка из файла.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Взаимодействие со списковой структурой организовать с помощью системы меню и структурированных форм ввода запроса.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Задание 3.2 База данных о компьютерах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Сведения о персональных компьютерах содержат: страна изготовитель; фирма изготовитель; наименование компьютера; тип центрального процессора; тактовая частота процессора; объем ОЗУ; тип дисплея; тип НГМД; тип и объем «Винчестера»; тип и объем CD, тип принтера. При этом в стране может быть несколько фирм, фирма может выпускать компьютеры нескольких наименований и т.д.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Разработать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для которой: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 Организовать ввод, замену или удаление сведений о фирме, для фирмы о компьютере и т.д.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2. Структурными средствами организовать непосредственный поиск компьютеров по типу центрального процессора, объему ОЗУ, объему «Винчестера», типу принтера.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3. Организовать поиск компьютеров при условии указания значения всех или только части из перечисленных параметров.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реализовать в файле.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Взаимодействие с файловой структурой организовать с помощью системы меню и структурированных форм ввода запроса.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Предложить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 в куче, поддерживающую такую организацию данных. Переписать содержимое файловой структуры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Задание 4.1 Управление территорией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Территория Украины разбита на отдельные регионы (земли) Полесье,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Подолия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и т.д. С другой стороны она разбита на ряд областей Киевская, Черниговская и т.д. Области разбиты на районы и города. Ряд районов (городов) пострадал от Чернобыльской аварии. Есть районы,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неблагополучные в экологическом отношении по другим причинам.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По каждому району (городу) известны его территория, вид экологического загрязнения, количество жителей и т.д.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Разработать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для которой: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 Организовать ввод, замену или удаление сведений о городах и районах.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2. По региону доступны все его области, города и районы.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3. По региону доступны все города Украины.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реализовать в куче.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Взаимодействие со списковой структурой организовать с помощью системы меню и структурированных форм ввода запроса.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Организовать сохранение мультисписка в файле и восстановление мультисписка из файла.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Задание 4.2 Управление территорией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Территория Украины разбита на отдельные регионы (земли) Полесье,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Подолия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и т.д. С другой стороны она разбита на ряд областей Киевская, Черниговская и т.д. Области разбиты на районы и города. Ряд районов (городов) пострадал от Чернобыльской аварии. Есть районы, неблагополучные в экологическом отношении по другим причинам. По каждому району (городу) известны его территория, вид экологического загрязнения, количество жителей и т.д.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Разработать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для которой: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 Организовать ввод, замену или удаление сведений о городах и районах.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2. По региону доступны все его области, города и районы.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3. По региону доступны все города Украины.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реализовать в файле.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Взаимодействие с файловой структурой организовать с помощью системы меню и структурированных форм ввода запроса.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Предложить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 в куче, поддерживающую такую организацию данных. Переписать содержимое файловой структуры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Задание 5.1 Управление городом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Территория города разбита на отдельные районы. Каждый район включает несколько микрорайонов, которые обслуживаются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соответствующими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ЖЭК. Такой ЖЭК содержит следующую информацию: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перечень улиц с номерами домов;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по каждому дому список квартир и их характеристики;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по каждой квартире список жильцов с их атрибутами.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Разработать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которая содержит описание города и обеспечивает: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 Ввод, замену или удаление сведений о микрорайоне, улице, доме и т.д.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2. По имени жителя города поиск его координат (возможны дубликаты).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3. Вывод наименований всех улиц города в алфавитном порядке.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реализовать в куче.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Взаимодействие со списковой структурой организовать с помощью системы меню и структурированных форм ввода запроса.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Организовать сохранение мультисписка в файле и восстановление мультисписка из файла.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Задание 5.2 Управление городом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Территория города разбита на отдельные районы. Каждый район включает несколько микрорайонов, которые обслуживаются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соответствующими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ЖЭК. Такой ЖЭК содержит следующую информацию: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перечень улиц с номерами домов;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по каждому дому список квартир и их характеристики;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по каждой квартире список жильцов с их атрибутами.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Разработать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 в файле, которая содержит описание города и обеспечивает: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 Ввод, замену или удаление сведений о микрорайоне, улице, доме и т.д.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2. По имени жителя города поиск его координат (возможны дубликаты).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3. Вывод наименований всех улиц города в алфавитном порядке.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реализовать в файле.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Взаимодействие с файловой структурой организовать с помощью системы меню и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структурированных форм ввода запроса.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Предложить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 в куче, поддерживающую такую организацию данных. Переписать содержимое файловой структуры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Задание 6.1 Олимпийские игры</w:t>
      </w:r>
      <w:proofErr w:type="gramStart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Олимпийских играх участвуют объединенные команды отдельных стран. Каждая страна имеет команды в определенных видах спорта. Во многих видах спорта соревнования проводятся на отдельных дистанциях и стиля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х(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плавание) или весовых категориях (бокс). На одной дистанции и стиле или весовой категории могут выступать несколько спортсменов. Один спортсмен может выступать на нескольких дистанциях или стилях.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1. Разработать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поддерживающую в алфавитном порядке описание стран участниц, в пределах страны видов спорта, в пределах вида – стилей или весовых категорий, в пределах стиля дистанций, а в пределах этих категорий в зависимости от вида спорта – список выступающих. Для этой структуры обеспечить: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2. Ввод, замену или удаление сведений о стране, виде, стиле, весовой категории и дистанции.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3. Поиск всех спортсменов заданного вида, стиля и дистанции по значению одного или нескольких следующих параметров: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• страна;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• вид;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• стиль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• дистанция.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1. По виду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спорта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указать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какие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страны принимают участие в соревнованиях.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реализовать в куче.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Взаимодействие со списковой структурой организовать с помощью системы меню и структурированных форм ввода запроса.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Обеспечить сохранение мультисписка в файле и восстановление мультисписка из файла.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Задание 6.2 Олимпийские игры</w:t>
      </w:r>
      <w:proofErr w:type="gramStart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Олимпийских играх участвуют объединенные команды отдельных стран. Каждая страна имеет команды в определенных видах спорта. Во многих видах спорта соревнования проводятся на отдельных дистанциях и стиля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х(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плавание) или весовых категориях (бокс). На одной дистанции и стиле или весовой категории могут выступать несколько спортсменов. Один спортсмен может выступать на нескольких дистанциях или стилях.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1. Разработать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 в файле, поддерживающую в алфавитном порядке описание стран участниц, в пределах страны видов спорта, в пределах вида – стилей или весовых категорий, в пределах стиля дистанций, а в пределах этих категорий в зависимости от вида спорта – список выступающих. Для этой структуры обеспечить: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2. Ввод, замену или удаление сведений о стране, виде, стиле, весовой категории и дистанции.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3. Поиск всех спортсменов заданного вида, стиля и дистанции по значению одного или нескольких следующих параметров: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• страна;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• вид;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• стиль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• дистанция.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2. По виду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спорта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указать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какие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страны принимают участие в соревнованиях.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реализовать в файле.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Взаимодействие с файловой структурой организовать с помощью системы меню и структурированных форм ввода запроса.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Предложить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 в куче, поддерживающую такую организацию данных. Переписать содержимое файловой структуры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Задание 7.1 Управление предприятием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Предприятие содержит несколько подразделений (отделов), которые разбиты на отдельные сектора. Среди работников этих подразделений могут быть рабочие и служащие, отличающиеся формой оплаты труда. Каждый работник предприятия может иметь детей.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 каждом из этих объектов хранится следующая информация: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ОТДЕЛ:&lt; код отдела, наименование, ФИО начальника, N телефона, количество работников&gt;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СЕКТОР:&lt; наименование, ФИО начальника, N телефона, список сотрудников 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СЛУЖАЩИЕ: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&lt;Табельный номер, ФИО, дом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а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дрес, должность, оклад&gt;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РАБОЧИЕ:&lt;Табельный номер, ФИО, дом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а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дрес, профессия, разряд, тариф&gt;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ДЕТИ: &lt;ФИО, дата рождения, пол, место учебы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Р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азработать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которая обеспечивает: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 Ввод, изменение и удаление данных о каждом объекте.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2. По наименованию отдела вывод списка работников в алфавитном порядке с разбивкой на рабочих и служащих.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3. Вывод списка сотрудников во всех отделах, занимающих указанную должность и сумму их окладов.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реализовать в куче.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Взаимодействие с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мультисписковой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структурой в куче организовать с помощью системы меню и структурированных форм ввода запроса.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Обеспечить сохранение списка в файле и восстановление его из файла.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Задание 7.2 Управление предприятием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Предприятие содержит несколько подразделений (отделов), которые разбиты на отдельные сектора. Среди работников этих подразделений могут быть рабочие и служащие, отличающиеся формой оплаты труда. Каждый работник предприятия может иметь детей. О каждом из этих объектов хранится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следующую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информация: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ОТДЕЛ:&lt; код отдела, наименование, ФИО начальника, N телефона, количество работников&gt;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СЕКТОР:&lt; наименование, ФИО начальника, N телефона, список сотрудников 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СЛУЖАЩИЕ: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&lt;Табельный номер, ФИО, дом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а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дрес, должность, оклад&gt; РАБОЧИЕ:&lt;Табельный номер, ФИО, дом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а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дрес, профессия, разряд, тариф&gt;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ДЕТИ: &lt;ФИО, дата рождения, пол, место учебы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Р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азработать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которая обеспечивает: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 Ввод, изменение и удаление данных о каждом объекте.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2. Список рабочих указанного отдела, имеющих данную профессию, упорядоченный по убыванию разряда.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3. Список служащих указанного отдела и сектора с перечнем имеющихся у них детей школьного возраста.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реализовать в файле.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Взаимодействие с файловой структурой организовать с помощью системы меню и структурированных форм ввода запроса.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Предложить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 в куче, поддерживающую такую организацию данных. Переписать содержимое файловой структуры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Задание 8.1 Торговая фирма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Торговая фирма имеет отделения в различных городах. Каждое отделение содержит несколько магазинов, откуда осуществляет реализацию товаров. Некоторые магазины имеют список торговых площадок (ларьки). Центральный офис, магазин и торговая площадка имеет закрепленный за ним штат работников и номенклатуру товаров. О каждом из перечисленных типов объектов хранится следующая информация: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ОТДЕЛЕНИЕ &lt;номер, город, N телефона, ФИО руководителя, количество рабочих&gt;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МАГАЗИН &lt;номер, наименование, специализация, адрес, N тел.&gt;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ПЕРСОНАЛ &lt;таб. номер, ФИО, пол, дата рождения, должность, стаж работы&gt;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ТОВАР &lt;код, наименование, цена, поставщик (изготовитель), количество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&gt;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Р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азработать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 в куче, которая содержит описание торговой фирмы и обеспечивает: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 Ввод, изменение и удаление данных о каждом объекте;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2. Вывод списка товаров, имеющихся в магазинах и торговых площадках указанного отделения.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3. Список работников фирмы, имеющих указанную должность, упорядоченный по убыванию стажа работы.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реализовать в куче.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Взаимодействие с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мультисписковой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структурой в куче организовать с помощью системы меню и структурированных форм ввода запроса.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Обеспечить сохранение списка в файле и восстановление его из файла.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Задание 8.2 Торговая фирма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Торговая фирма имеет отделения в различных городах. Каждое отделение содержит несколько магазинов, откуда осуществляет реализацию товаров. Некоторые магазины имеют список торговых площадок (ларьки). Центральный офис, магазин и торговая площадка имеет закрепленный за ним штат работников и номенклатуру товаров. О каждом из перечисленных типов объектов хранится следующая информация: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ОТДЕЛЕНИЕ &lt;номер, город, N телефона, ФИО руководителя, количество рабочих&gt;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МАГАЗИН &lt;номер, наименование, специализация, адрес, N тел.&gt;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ПЕРСОНАЛ &lt;таб. номер, ФИО, пол, дата рождения, должность, стаж работы&gt;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ТОВАР &lt;код, наименование, цена, поставщик (изготовитель), количество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&gt;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Р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азработать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которая содержит описание торговой фирмы и обеспечивает: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 Ввод, изменение и удаление данных о каждом объекте;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2. Вывод списка товаров, имеющихся в магазинах и торговых площадках указанного отделения.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3. Список работников фирмы, имеющих указанную должность, упорядоченный по убыванию стажа работы.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реализовать в файле.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Взаимодействие с файловой структурой организовать с помощью системы меню и структурированных форм ввода запроса.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Предложить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 в куче, поддерживающую такую организацию данных. Переписать содержимое файловой структуры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Задание 9.1 Продукция предприятия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Предприятие выпускает несколько видов изделий, которые состоят из отдельных узлов, которые, в свою очередь, состоят из деталей собственного изготовления и покупных комплектующих.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По каждому из этих объектов хранится следующая информация: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ИЗДЕЛИЕ &lt;код изделия, наименование, цена, вид исполнения&gt;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УЗЕЛ &lt;код узла, наименование, цех изготовитель&gt;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ИЗГОТОВЛЕННЫЕ ДЕТАЛИ &lt;код детали, наименование, вес, трудоемкость изготовления&gt;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ПОКУПНЫЕ КОМПЛЕКТУЮЩИЕ &lt;код, наименование, поставщик, адрес поставщика&gt;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ПРОИЗВОДИТЕЛЬ ПОКУПНЫХ КОМПЛЕКТУЮЩИХ &lt;наименование адрес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Р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азработать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которая обеспечивает хранение этой информации и позволяет: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 Ввод, изменение и удаление данных о каждом объекте;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2. По коду детали получить список изделий, в которых она применяется;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3. По коду изделия получить список входящих в него деталей и покупных комплектующих.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реализовать в куче.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Взаимодействие с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мультисписковой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структурой организовать с помощью системы меню и структурированных форм ввода запроса.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Обеспечить сохранение списка в файле и восстановление его из файла.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Задание 9.2 Продукция предприятия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Предприятие выпускает несколько видов изделий, которые состоят из отдельных узлов, которые, в свою очередь, состоят из деталей собственного изготовления и покупных комплектующих.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По каждому из этих объектов хранится следующая информация: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ИЗДЕЛИЕ &lt;код изделия, наименование, цена, вид исполнения&gt;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УЗЕЛ &lt;код узла, наименование, цех изготовитель&gt;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ИЗГОТОВЛЕННЫЕ ДЕТАЛИ &lt;код детали, наименование, вес, трудоемкость изготовления, цех изготовитель&gt;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ПОКУПНЫЕ КОМПЛЕКТУЮЩИЕ &lt;код, наименование, поставщик, адрес поставщика&gt;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ПРОИЗВОДИТЕЛЬ ПОКУПНЫХ КОМПЛЕКТУЮЩИХ &lt;наименование адрес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Р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азработать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которая обеспечивает хранение этой информации и позволяет: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 Ввод, изменение и удаление данных о каждом объекте;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2.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Получить упорядоченный по алфавиту список поставщиков, поставляющих комплектующие для данного изделия.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3.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По коду узла получить список цехов, в которых изготовляются его детали;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реализовать в файле.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Взаимодействие с файловой структурой организовать с помощью системы меню и структурированных форм ввода запроса.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Предложить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 в куче, поддерживающую такую организацию данных. Переписать содержимое файловой структуры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 и наоборот.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Задание 10.1 Университет 1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Университет содержит несколько факультетов, состоящих из кафедр. На факультете может быть несколько специальностей, по которым обучаются студенты, объединенные в учебные группы. Каждая специальность имеет свой перечень изучаемых предметов, каждый предмет – список рекомендованной литературы.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По каждому из этих объектов хранится следующая информация: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ФАКУЛЬТЕТ &lt;наименование, ФИО декана, N тел.&gt;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КАФЕДРА &lt;наименование, ФИО зав. каф., N тел., количество ПК&gt;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СПЕЦИАЛЬНОСТЬ &lt;код специальности, наименование, длительность обучения 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ПРЕДМЕТ &lt;наименование, количество часов, ФИО преподавателя, семестр&gt;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ЛИТЕРАТУРА &lt;наименование, автор, год издания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Р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азработать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которая обеспечивает хранение этой информации и позволяет: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 Ввод, изменение и удаление данных о каждом объекте;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2. По наименованию факультета вывести список специальностей.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3. Перечень предметов по данной специальности.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реализовать в куче.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Взаимодействие с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мультисписковой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структурой организовать с помощью системы меню и структурированных форм ввода запроса.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Обеспечить сохранение списка в файле и восстановление его из файла.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Задание 10.2 Университет 1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Университет содержит несколько факультетов, состоящих из кафедр. На факультете может быть несколько специальностей, по которым обучаются студенты, объединенные в учебные группы. Каждая специальность имеет свой перечень изучаемых предметов, каждый предмет – список рекомендованной литературы.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По каждому из этих объектов хранится следующая информация: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ФАКУЛЬТЕТ &lt;наименование, ФИО декана, N тел.&gt;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КАФЕДРА &lt;наименование, ФИО зав. каф., N тел., количество ПК&gt;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СПЕЦИАЛЬНОСТЬ &lt;код специальности, наименование, длительность обучения 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ПРЕДМЕТ &lt;наименование, количество часов, ФИО преподавателя, семестр&gt;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ЛИТЕРАТУРА &lt;наименование, автор, год издания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Р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азработать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 в файле, которая обеспечивает хранение этой информации и позволяет: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 Ввод, изменение и удаление данных о каждом объекте;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2. По наименованию факультета вывести список специальностей.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3. Перечень предметов по данной специальности.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реализовать в файле.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Предложить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 в куче, Взаимодействие с файловой структурой организовать с помощью системы меню и структурированных форм ввода запроса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  <w:proofErr w:type="gramEnd"/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оддерживающую такую организацию данных. Переписать содержимое файловой структуры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 и наоборот.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Задание 11.1 Чемпионат мира по плаванию</w:t>
      </w:r>
      <w:proofErr w:type="gramStart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чемпионате мира участвуют объединенные команды отдельных стран. Каждая страна имеет команды в определенных видах плавания. По каждому виду плавания соревнования проводятся на отдельных дистанциях. На одной дистанции могут выступать несколько спортсменов. Один спортсмен может выступать в нескольких видах плавания и на нескольких дистанциях.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Разработать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 в куче, поддерживающую в алфавитном порядке описание стран участниц, в пределах страны видов плавания, в пределах вида плавания дистанций, а в пределах этих категорий – список выступающих. Для этой структуры обеспечить: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 Ввод, замену или удаление сведений о стране, виде,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,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дистанции и спортсмене.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2. Поиск всех спортсменов заданного вида и дистанции по значению одного или нескольких следующих параметров: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• страна;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• вид;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• дистанция.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3. По виду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плавания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указать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какие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страны принимают участие в соревнованиях.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реализовать в куче.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Взаимодействие со списковой структурой организовать с помощью системы меню и структурированных форм ввода запроса.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Обеспечить сохранение списка в файле и восстановление списка из файла.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Задание 11.2 Чемпионат мира по плаванию</w:t>
      </w:r>
      <w:proofErr w:type="gramStart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чемпионате мира участвуют объединенные команды отдельных стран. Каждая страна имеет команды в определенных видах плавания. По каждому виду плавания соревнования проводятся на отдельных дистанциях. На одной дистанции могут выступать несколько спортсменов. Один спортсмен может выступать в нескольких видах плавания и на нескольких дистанциях.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Разработать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 в файле, поддерживающую в алфавитном порядке описание стран участниц, в пределах страны видов плавания, в пределах вида плавания дистанций, а в пределах этих категорий – список выступающих. Для этой структуры обеспечить: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 Ввод, замену или удаление сведений о стране, виде,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,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дистанции и спортсмене.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2. Поиск всех спортсменов заданного вида и дистанции по значению одного или нескольких следующих параметров: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• страна;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• вид;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• дистанция.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3. По виду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плавания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указать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какие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страны принимают участие в соревнованиях.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реализовать в файле.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Взаимодействие с файловой структурой организовать с помощью системы меню и структурированных форм ввода запроса.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Предложить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 в куче, поддерживающую такую организацию данных. Переписать содержимое файловой структуры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Задание 12.1 Федерация футбола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Федерация футбола включает несколько футбольных лиг (высшая, первая и т.д.), состоящих из клубов. В каждом клубе существует тренерский штаб и игроки, которые в нем играют.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По каждому из этих объектов хранится следующая информация: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ЛИГА &lt;наименование, Кол-во команд, штаб лиги&gt;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КЛУБ &lt;наименование, город, ФИО президента, гл. спонсор, капитан&gt;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ТРЕНЕР &lt;ФИО тренера, футбольная специальность, стаж работы, квалификация 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ИГРОК &lt;ФИО игрока, игровое амплуа, зарплата, контракт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Р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азработать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которая обеспечивает хранение этой информации и позволяет: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 Ввод, изменение и удаление данных о каждом объекте;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2. Список игроков заданного клуба по заданному игровому амплуа.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3. Список клубов указанной лиги с тренерским штабом.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реализовать в куче.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Взаимодействие с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мультисписковой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структурой в куче организовать с помощью системы меню и структурированных форм ввода запроса.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Обеспечить сохранение списка в файле и восстановление его из файла.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Задание 12.2 Федерация футбола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Федерация футбола включает несколько футбольных лиг (высшая, первая и т.д.), состоящих из клубов. В каждом клубе существует тренерский штаб и игроки, которые в нем играют.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По каждому из этих объектов хранится следующая информация: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ЛИГА &lt;наименование, Кол-во команд, штаб лиги&gt;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КЛУБ &lt;наименование, город, ФИО президента, гл. спонсор, капитан&gt;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ТРЕНЕР &lt;ФИО тренера, футбольная специальность, стаж работы, квалификация 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ИГРОК &lt;ФИО игрока, игровое амплуа, зарплата, контракт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Р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азработать файловую структуру, которая обеспечивает хранение этой информации и позволяет: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 Ввод, изменение и удаление данных о каждом объекте;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2. Список игроков заданного клуба по заданному игровому амплуа.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3. Список клубов указанной лиги с тренерским штабом.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реализовать в файле.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Взаимодействие с файловой структурой организовать с помощью системы меню и структурированных форм ввода запроса.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Предложить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 в куче, поддерживающую такую организацию данных. Переписать содержимое файловой структуры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Задание 13.1 Ресторан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Меню ресторана содержит информацию о блюдах, которые подаются клиенту, разбитую по категориям (первые, вторые, закуски и т.д.).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 каждой категории представлен список блюд, сгруппированных про видам национальной кухни.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Далее в меню указан набор продуктов, из которых состоит данное блюдо.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По каждому из этих объектов хранится следующая информация: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КАТЕГОРИЯ &lt;наименование, кол-во блюд 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НАЦИОНАЛЬНАЯ КУНЯ &lt;регион, шеф-повар и т.д. 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БЛЮДО &lt;наименование, цена, порция и т.д.&gt;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ПРОДУКТЫ &lt;наименование, вес(кол-во), вид продукта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Р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азработать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которая обеспечивает хранение этой информации и позволяет: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 Ввод, изменение и удаление данных о каждом объекте;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2. Список продуктов необходимых для заданной национальной кухни.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3. Список блюд использующих заданный продукт и входящих в определенную категорию.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реализовать в куче.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Взаимодействие с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мультисписковой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структурой в куче организовать с помощью системы меню и структурированных форм ввода запроса.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Обеспечить сохранение списка в файле и восстановление его из файла.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Задание 13.2 Ресторан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Меню ресторана содержит информацию о блюдах, которые подаются клиенту, разбитую по категориям (первые, вторые, закуски и т.д.).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 каждой категории представлен список блюд, сгруппированных про видам национальной кухни.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Далее в меню указан набор продуктов, из которых состоит данное блюдо.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По каждому из этих объектов хранится следующая информация: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КАТЕГОРИЯ &lt;наименование, кол-во блюд 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НАЦИОНАЛЬНАЯ КУНЯ &lt;регион, шеф-повар и т.д. 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БЛЮДО &lt;наименование, цена, порция и т.д.&gt;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ПРОДУКТЫ &lt;наименование, вес(кол-во), вид продукта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Р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азработать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 в файле, которая обеспечивает хранение этой информации и позволяет: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 Ввод, изменение и удаление данных о каждом объекте;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2. Список продуктов необходимых для заданной национальной кухни.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3. Список блюд использующих заданный продукт и входящих в определенную категорию.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реализовать в файле.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Взаимодействие с файловой структурой организовать с помощью системы меню и структурированных форм ввода запроса.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Предложить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 в куче, поддерживающую такую организацию данных. Переписать содержимое файловой структуры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Задание 14.1 Ремонтное предприятие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Ремонтное предприятие в городе имеет несколько отделений. В каждом отделении выполняется ремонт нескольких видов изделий (стиральные машины). Для каждого вида имеется несколько типов изделий. Для каждого типа изделия имеется список наличных запасных частей и список, запчастей, которые необходимо заказывать.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По каждому из этих объектов хранится следующая информация: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ОТДЕЛЕНИЕ &lt;наименование, адрес&gt;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ВИД ИЗДЕЛИЯ &lt;наименование, время ремонта&gt;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ТИП ИЗДЕЛИЯ &lt;код, цена, исполнение&gt;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НАЛИЧНЫЕ ДЕТАЛИ &lt;код детали, наименование, вес, трудоемкость изготовления&gt;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ЗАКАЗНЫЕ КОМПЛЕКТУЮЩИЕ &lt;код, наименование, поставщик, адрес поставщика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Р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азработать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которая обеспечивает хранение этой информации и позволяет: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 Ввод, изменение и удаление данных о каждом объекте;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2. По типу изделия получить список наличных деталей;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реализовать в куче.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Взаимодействие с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мультисписковой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структурой организовать с помощью системы меню и структурированных форм ввода запроса.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Обеспечить сохранение списка в файле и восстановление его из файла.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Задание 14.2 Ремонтное предприятие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Ремонтное предприятие в городе имеет несколько отделений. В каждом отделении выполняется ремонт нескольких видов изделий (стиральные машины). Для каждого вида имеется несколько типов изделий. Для каждого типа изделия имеется список наличных запасных частей и список, запчастей, которые необходимо заказывать.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По каждому из этих объектов хранится следующая информация: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ОТДЕЛЕНИЕ &lt;наименование, адрес&gt;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ВИД ИЗДЕЛИЯ &lt;наименование, время ремонта&gt;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ТИП ИЗДЕЛИЯ &lt;код, цена, исполнение&gt;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НАЛИЧНЫЕ ДЕТАЛИ &lt;код детали, наименование, вес, трудоемкость изготовления&gt;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ЗАКАЗНЫЕ КОМПЛЕКТУЮЩИЕ &lt;код, наименование, поставщик, адрес поставщика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Р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азработать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которая обеспечивает хранение этой информации и позволяет: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 Ввод, изменение и удаление данных о каждом объекте;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2. По типу изделия получить список наличных деталей;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реализовать в файле.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Взаимодействие с файловой структурой организовать с помощью системы меню и структурированных форм ввода запроса.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Предложить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 в куче, поддерживающую такую организацию данных. Переписать содержимое файловой структуры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 и наоборот.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Задание 15.1 Министерство образования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Министерство образования Украины содержит сведения об Университетах. В каждом Университете известны факультеты, кафедры, совместно с кодом специальности, и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академгруппы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По коду специальности кафедры должны быть доступны как один список в пределах министерства. В пределах отдельного Университета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академгруппы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должны быть доступны по курсам.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Разработать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 в куче, поддерживающую в алфавитном порядке описание университетов, в пределах Университета факультетов и т.д. Для этой структуры обеспечить: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3. Ввод, замену или удаление сведений об Университете, факультете, кафедре.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4. Поиск всех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академгрупп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заданного курса по значению одного или нескольких следующих параметров: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• университет;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• факультет;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• кафедра.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5. По коду специальности указать в каких Университетах имеются соответствующие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кафедры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и дать их названия.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реализовать в куче.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Взаимодействие со списковой структурой организовать с помощью системы меню и структурированных форм ввода запроса.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Обеспечить сохранение списка в файле и восстановление списка из файла.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Задание 15.2 Министерство образования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Министерство образования Украины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одержит сведения об Университетах. В каждом Университете известны факультеты, кафедры, совместно с кодом специальности, и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академгруппы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По коду специальности кафедры должны быть доступны как один список в пределах министерства. В пределах отдельного Университета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академгруппы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должны быть доступны по курсам.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Разработать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поддерживающую в алфавитном порядке описание университетов, в пределах Университета факультетов и т.д. Для этой структуры обеспечить: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 Ввод, замену или удаление сведений об Университете, факультете, кафедре.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2. Поиск всех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академгрупп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заданного курса по значению одного или нескольких следующих параметров: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• университет;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• факультет;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• кафедра.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3. По коду специальности указать в каких Университетах имеются соответствующие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кафедры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и дать их названия.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реализовать в файле.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Взаимодействие с файловой структурой организовать с помощью системы меню и структурированных форм ввода запроса.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Предложить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 в куче, поддерживающую такую организацию данных. Переписать содержимое файловой структуры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Задание 16.1 Университет 2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Университет содержит несколько факультетов, состоящих из кафедр. На факультете может быть несколько специальностей, по которым обучаются студенты, объединенные в учебные группы.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По каждому из этих объектов хранится следующая информация: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ФАКУЛЬТЕТ &lt;наименование, ФИО декана, N тел.&gt;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КАФЕДРА &lt;наименование, ФИО зав. кафедры, N тел., количество ПК&gt;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СПЕЦИАЛЬНОСТЬ &lt;код специальности, наименование, длительность обучения 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ГРУППА &lt;наименование, староста, профорг&gt;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СТУДЕНТ &lt;номер зачетной книжки, ФИО, пол, стипендия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Р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азработать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которая обеспечивает хранение этой информации и позволяет: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 Ввод, изменение и удаление данных о каждом объекте;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2. Список студентов по заданной специальности и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и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/или группе.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3. Список кафедр указанного факультета с номерами телефонов и ФИО зав. кафедрой.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структуру, реализовать в куче.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Взаимодействие с файловой структурой организовать с Взаимодействие с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мультисписковой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структурой в куче организовать с помощью системы меню и структурированных форм ввода запроса.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Обеспечить сохранение списка в файле и восстановление его из файла.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sectPr w:rsidR="00942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A8D"/>
    <w:rsid w:val="001D7DCA"/>
    <w:rsid w:val="00555A8D"/>
    <w:rsid w:val="00AD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55A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55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CEA6329D</Template>
  <TotalTime>0</TotalTime>
  <Pages>11</Pages>
  <Words>5283</Words>
  <Characters>30117</Characters>
  <Application>Microsoft Office Word</Application>
  <DocSecurity>0</DocSecurity>
  <Lines>250</Lines>
  <Paragraphs>70</Paragraphs>
  <ScaleCrop>false</ScaleCrop>
  <Company/>
  <LinksUpToDate>false</LinksUpToDate>
  <CharactersWithSpaces>35330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Вайчикаускас Мария</dc:creator>
  <cp:lastModifiedBy>Vaichikauskas_MA (CTXVDIDPR03)</cp:lastModifiedBy>
  <cp:revision>1</cp:revision>
  <dcterms:created xsi:type="dcterms:W3CDTF">2014-11-06T15:05:00Z</dcterms:created>
  <dcterms:modified xsi:type="dcterms:W3CDTF">2014-11-06T15:05:00Z</dcterms:modified>
</cp:coreProperties>
</file>